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96501D" w:rsidP="00FD4A68">
      <w:pPr>
        <w:pStyle w:val="LabTitle"/>
        <w:rPr>
          <w:rStyle w:val="LabTitleInstVersred"/>
          <w:b/>
          <w:color w:val="auto"/>
        </w:rPr>
      </w:pPr>
      <w:r>
        <w:t>Class Activity – Application Investigation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96501D" w:rsidRDefault="00762F00" w:rsidP="00963E34">
      <w:pPr>
        <w:pStyle w:val="BodyTextL25Bold"/>
        <w:rPr>
          <w:b w:val="0"/>
        </w:rPr>
      </w:pPr>
      <w:r w:rsidRPr="0096501D">
        <w:rPr>
          <w:b w:val="0"/>
        </w:rPr>
        <w:t xml:space="preserve">Explain </w:t>
      </w:r>
      <w:r w:rsidR="004D03AE">
        <w:rPr>
          <w:b w:val="0"/>
        </w:rPr>
        <w:t xml:space="preserve">how </w:t>
      </w:r>
      <w:r w:rsidRPr="0096501D">
        <w:rPr>
          <w:b w:val="0"/>
        </w:rPr>
        <w:t>the Application layer provid</w:t>
      </w:r>
      <w:r w:rsidR="004D03AE">
        <w:rPr>
          <w:b w:val="0"/>
        </w:rPr>
        <w:t>es</w:t>
      </w:r>
      <w:r w:rsidRPr="0096501D">
        <w:rPr>
          <w:b w:val="0"/>
        </w:rPr>
        <w:t xml:space="preserve"> support to end-user applications.</w:t>
      </w:r>
    </w:p>
    <w:p w:rsidR="00C07FD9" w:rsidRPr="00C07FD9" w:rsidRDefault="009D2C27" w:rsidP="00BD2D6C">
      <w:pPr>
        <w:pStyle w:val="LabSection"/>
      </w:pPr>
      <w:r>
        <w:t xml:space="preserve">Background </w:t>
      </w:r>
      <w:r w:rsidR="00672919">
        <w:t>/ Scenario</w:t>
      </w:r>
    </w:p>
    <w:p w:rsidR="002A4C2F" w:rsidRDefault="002A4C2F" w:rsidP="00576C88">
      <w:pPr>
        <w:pStyle w:val="BodyTextL25"/>
      </w:pPr>
      <w:r>
        <w:t xml:space="preserve">It is the beginning of your work week. Your employer has decided to </w:t>
      </w:r>
      <w:r w:rsidR="00CB1E7F">
        <w:t xml:space="preserve">install </w:t>
      </w:r>
      <w:r>
        <w:t>IP telephones in your workplace</w:t>
      </w:r>
      <w:r w:rsidR="00CB1E7F">
        <w:t>,</w:t>
      </w:r>
      <w:r>
        <w:t xml:space="preserve"> </w:t>
      </w:r>
      <w:r w:rsidR="004D03AE">
        <w:t xml:space="preserve">which </w:t>
      </w:r>
      <w:r>
        <w:t>result</w:t>
      </w:r>
      <w:r w:rsidR="004D03AE">
        <w:t>s</w:t>
      </w:r>
      <w:r>
        <w:t xml:space="preserve"> in the network being inoperable until next week.</w:t>
      </w:r>
    </w:p>
    <w:p w:rsidR="002A4C2F" w:rsidRDefault="004D03AE" w:rsidP="00576C88">
      <w:pPr>
        <w:pStyle w:val="BodyTextL25"/>
      </w:pPr>
      <w:r>
        <w:t>H</w:t>
      </w:r>
      <w:r w:rsidR="002A4C2F">
        <w:t xml:space="preserve">owever, </w:t>
      </w:r>
      <w:r>
        <w:t xml:space="preserve">your work </w:t>
      </w:r>
      <w:r w:rsidR="002A4C2F">
        <w:t xml:space="preserve">must continue. You have emails to send and quotes to write for your manager’s approval. </w:t>
      </w:r>
      <w:r>
        <w:t>Due to</w:t>
      </w:r>
      <w:r w:rsidR="002A4C2F">
        <w:t xml:space="preserve"> possible security issues, you are not allowed to use personal or external computer systems, equipment, or off-site equipment and systems.</w:t>
      </w:r>
    </w:p>
    <w:p w:rsidR="002A4C2F" w:rsidRDefault="00412D78" w:rsidP="00576C88">
      <w:pPr>
        <w:pStyle w:val="BodyTextL25"/>
      </w:pPr>
      <w:r>
        <w:t>Your instructor may ask you to complete the questions from both scenarios below. A</w:t>
      </w:r>
      <w:r w:rsidR="002A4C2F">
        <w:t>nswer the questions fully for th</w:t>
      </w:r>
      <w:r>
        <w:t>e scenario(s)</w:t>
      </w:r>
      <w:r w:rsidR="002A4C2F">
        <w:t>. Be prepared to discuss your answers in class.</w:t>
      </w:r>
    </w:p>
    <w:p w:rsidR="002A4C2F" w:rsidRPr="002A4C2F" w:rsidRDefault="002A4C2F" w:rsidP="00576C88">
      <w:pPr>
        <w:pStyle w:val="BodyTextL25Bold"/>
      </w:pPr>
      <w:r w:rsidRPr="002A4C2F">
        <w:t>Emails</w:t>
      </w:r>
    </w:p>
    <w:p w:rsidR="002A4C2F" w:rsidRDefault="002A4C2F" w:rsidP="00576C88">
      <w:pPr>
        <w:pStyle w:val="Bulletlevel2"/>
      </w:pPr>
      <w:r>
        <w:t>What method(s) can you use to send email communication?</w:t>
      </w:r>
    </w:p>
    <w:p w:rsidR="002A4C2F" w:rsidRDefault="002A4C2F" w:rsidP="00576C88">
      <w:pPr>
        <w:pStyle w:val="Bulletlevel2"/>
      </w:pPr>
      <w:r>
        <w:t>How c</w:t>
      </w:r>
      <w:r w:rsidR="004D03AE">
        <w:t>an</w:t>
      </w:r>
      <w:r>
        <w:t xml:space="preserve"> you send the same email to multiple recipients?</w:t>
      </w:r>
    </w:p>
    <w:p w:rsidR="002A4C2F" w:rsidRDefault="002A4C2F" w:rsidP="00576C88">
      <w:pPr>
        <w:pStyle w:val="Bulletlevel2"/>
      </w:pPr>
      <w:r>
        <w:t xml:space="preserve">How </w:t>
      </w:r>
      <w:r w:rsidR="004D03AE">
        <w:t>can</w:t>
      </w:r>
      <w:r>
        <w:t xml:space="preserve"> you get a large attachment to multiple </w:t>
      </w:r>
      <w:r w:rsidRPr="003B4C26">
        <w:rPr>
          <w:noProof/>
        </w:rPr>
        <w:t>recipients</w:t>
      </w:r>
      <w:r>
        <w:t>?</w:t>
      </w:r>
    </w:p>
    <w:p w:rsidR="002A4C2F" w:rsidRDefault="002A4C2F" w:rsidP="00576C88">
      <w:pPr>
        <w:pStyle w:val="Bulletlevel2"/>
      </w:pPr>
      <w:r>
        <w:t>Are these methods cost effective to your corporation?</w:t>
      </w:r>
    </w:p>
    <w:p w:rsidR="002A4C2F" w:rsidRDefault="002A4C2F" w:rsidP="00576C88">
      <w:pPr>
        <w:pStyle w:val="Bulletlevel2"/>
      </w:pPr>
      <w:r>
        <w:t>Do the</w:t>
      </w:r>
      <w:r w:rsidR="004D03AE">
        <w:t>se</w:t>
      </w:r>
      <w:r>
        <w:t xml:space="preserve"> </w:t>
      </w:r>
      <w:r w:rsidR="004D03AE">
        <w:t xml:space="preserve">methods </w:t>
      </w:r>
      <w:r>
        <w:t>violate any security policies of your corporation?</w:t>
      </w:r>
    </w:p>
    <w:p w:rsidR="002A4C2F" w:rsidRPr="002A4C2F" w:rsidRDefault="002A4C2F" w:rsidP="00576C88">
      <w:pPr>
        <w:pStyle w:val="BodyTextL25Bold"/>
      </w:pPr>
      <w:r w:rsidRPr="002A4C2F">
        <w:t>Quote for Manager’s Approval</w:t>
      </w:r>
    </w:p>
    <w:p w:rsidR="002A4C2F" w:rsidRDefault="002A4C2F" w:rsidP="00576C88">
      <w:pPr>
        <w:pStyle w:val="Bulletlevel2"/>
      </w:pPr>
      <w:r>
        <w:t xml:space="preserve">You have a desktop application software package installed on your computer. Will it be relatively easy to produce the quote your manager needs </w:t>
      </w:r>
      <w:r w:rsidRPr="003B4C26">
        <w:rPr>
          <w:noProof/>
        </w:rPr>
        <w:t>for</w:t>
      </w:r>
      <w:r>
        <w:t xml:space="preserve"> the new contract due by the end of the week? What limitations will be experienced while trying to complete the quote?</w:t>
      </w:r>
    </w:p>
    <w:p w:rsidR="002A4C2F" w:rsidRDefault="002A4C2F" w:rsidP="00576C88">
      <w:pPr>
        <w:pStyle w:val="Bulletlevel2"/>
      </w:pPr>
      <w:r>
        <w:t>How will you present the quote to your manager for approval? How do you think he</w:t>
      </w:r>
      <w:r w:rsidR="00412D78">
        <w:t xml:space="preserve"> or </w:t>
      </w:r>
      <w:r>
        <w:t>she will send the quote to the client for their approval?</w:t>
      </w:r>
    </w:p>
    <w:p w:rsidR="002A4C2F" w:rsidRDefault="002A4C2F" w:rsidP="00576C88">
      <w:pPr>
        <w:pStyle w:val="Bulletlevel2"/>
      </w:pPr>
      <w:r>
        <w:t>Are these methods cost effective to your corporation? Justify your answer.</w:t>
      </w:r>
    </w:p>
    <w:p w:rsidR="00853418" w:rsidRDefault="00024EE5" w:rsidP="00024EE5">
      <w:pPr>
        <w:pStyle w:val="LabSection"/>
      </w:pPr>
      <w:r>
        <w:t>Reflection</w:t>
      </w:r>
    </w:p>
    <w:p w:rsidR="00BD2D6C" w:rsidRDefault="00BD2D6C" w:rsidP="00576C88">
      <w:pPr>
        <w:pStyle w:val="BodyTextL25"/>
      </w:pPr>
      <w:r>
        <w:t xml:space="preserve">What steps did you identify as important to communicating </w:t>
      </w:r>
      <w:r w:rsidR="004657CC">
        <w:t>without network applications available to you for a week in your workplace</w:t>
      </w:r>
      <w:r>
        <w:t>?</w:t>
      </w:r>
      <w:r w:rsidR="007E5FE8">
        <w:t xml:space="preserve"> Which steps were not important? Justify your answer.</w:t>
      </w:r>
    </w:p>
    <w:p w:rsidR="00E00116" w:rsidRDefault="00E00116" w:rsidP="00E00116">
      <w:pPr>
        <w:spacing w:after="4306"/>
        <w:ind w:left="355" w:right="1"/>
      </w:pPr>
      <w:r w:rsidRPr="00E00116">
        <w:rPr>
          <w:rFonts w:ascii="Baskerville Old Face" w:hAnsi="Baskerville Old Face"/>
          <w:color w:val="FF0000"/>
          <w:sz w:val="24"/>
        </w:rPr>
        <w:t xml:space="preserve"> </w:t>
      </w:r>
      <w:r w:rsidRPr="00904760">
        <w:rPr>
          <w:rFonts w:ascii="Baskerville Old Face" w:hAnsi="Baskerville Old Face"/>
          <w:color w:val="FF0000"/>
          <w:sz w:val="24"/>
        </w:rPr>
        <w:t>I think it is important to establish a secure and safe way to transport information between clients. How in a normal situation speed may be important but in this scenario speed is only a luxury that can be done without</w:t>
      </w:r>
      <w:r>
        <w:rPr>
          <w:rFonts w:ascii="Baskerville Old Face" w:hAnsi="Baskerville Old Face"/>
          <w:color w:val="FF0000"/>
          <w:sz w:val="24"/>
        </w:rPr>
        <w:t>.</w:t>
      </w:r>
      <w:bookmarkStart w:id="0" w:name="_GoBack"/>
      <w:bookmarkEnd w:id="0"/>
    </w:p>
    <w:p w:rsidR="00CB1E7F" w:rsidRDefault="00CB1E7F" w:rsidP="00CB1E7F">
      <w:pPr>
        <w:pStyle w:val="BodyTextL25"/>
      </w:pPr>
    </w:p>
    <w:sectPr w:rsidR="00CB1E7F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1D2" w:rsidRDefault="00F261D2" w:rsidP="0090659A">
      <w:pPr>
        <w:spacing w:after="0" w:line="240" w:lineRule="auto"/>
      </w:pPr>
      <w:r>
        <w:separator/>
      </w:r>
    </w:p>
    <w:p w:rsidR="00F261D2" w:rsidRDefault="00F261D2"/>
    <w:p w:rsidR="00F261D2" w:rsidRDefault="00F261D2"/>
    <w:p w:rsidR="00F261D2" w:rsidRDefault="00F261D2"/>
    <w:p w:rsidR="00F261D2" w:rsidRDefault="00F261D2"/>
  </w:endnote>
  <w:endnote w:type="continuationSeparator" w:id="0">
    <w:p w:rsidR="00F261D2" w:rsidRDefault="00F261D2" w:rsidP="0090659A">
      <w:pPr>
        <w:spacing w:after="0" w:line="240" w:lineRule="auto"/>
      </w:pPr>
      <w:r>
        <w:continuationSeparator/>
      </w:r>
    </w:p>
    <w:p w:rsidR="00F261D2" w:rsidRDefault="00F261D2"/>
    <w:p w:rsidR="00F261D2" w:rsidRDefault="00F261D2"/>
    <w:p w:rsidR="00F261D2" w:rsidRDefault="00F261D2"/>
    <w:p w:rsidR="00F261D2" w:rsidRDefault="00F261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CB1E7F">
      <w:fldChar w:fldCharType="begin"/>
    </w:r>
    <w:r w:rsidR="00CB1E7F">
      <w:instrText xml:space="preserve"> DATE  \@ "yyyy"  \* MERGEFORMAT </w:instrText>
    </w:r>
    <w:r w:rsidR="00CB1E7F">
      <w:fldChar w:fldCharType="separate"/>
    </w:r>
    <w:r w:rsidR="00E00116">
      <w:rPr>
        <w:noProof/>
      </w:rPr>
      <w:t>2019</w:t>
    </w:r>
    <w:r w:rsidR="00CB1E7F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0011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0011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CB1E7F">
      <w:fldChar w:fldCharType="begin"/>
    </w:r>
    <w:r w:rsidR="00CB1E7F">
      <w:instrText xml:space="preserve"> DATE  \@ "yyyy"  \* MERGEFORMAT </w:instrText>
    </w:r>
    <w:r w:rsidR="00CB1E7F">
      <w:fldChar w:fldCharType="separate"/>
    </w:r>
    <w:r w:rsidR="00E00116">
      <w:rPr>
        <w:noProof/>
      </w:rPr>
      <w:t>2019</w:t>
    </w:r>
    <w:r w:rsidR="00CB1E7F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0011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0011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1D2" w:rsidRDefault="00F261D2" w:rsidP="0090659A">
      <w:pPr>
        <w:spacing w:after="0" w:line="240" w:lineRule="auto"/>
      </w:pPr>
      <w:r>
        <w:separator/>
      </w:r>
    </w:p>
    <w:p w:rsidR="00F261D2" w:rsidRDefault="00F261D2"/>
    <w:p w:rsidR="00F261D2" w:rsidRDefault="00F261D2"/>
    <w:p w:rsidR="00F261D2" w:rsidRDefault="00F261D2"/>
    <w:p w:rsidR="00F261D2" w:rsidRDefault="00F261D2"/>
  </w:footnote>
  <w:footnote w:type="continuationSeparator" w:id="0">
    <w:p w:rsidR="00F261D2" w:rsidRDefault="00F261D2" w:rsidP="0090659A">
      <w:pPr>
        <w:spacing w:after="0" w:line="240" w:lineRule="auto"/>
      </w:pPr>
      <w:r>
        <w:continuationSeparator/>
      </w:r>
    </w:p>
    <w:p w:rsidR="00F261D2" w:rsidRDefault="00F261D2"/>
    <w:p w:rsidR="00F261D2" w:rsidRDefault="00F261D2"/>
    <w:p w:rsidR="00F261D2" w:rsidRDefault="00F261D2"/>
    <w:p w:rsidR="00F261D2" w:rsidRDefault="00F261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CB1E7F" w:rsidP="00C52BA6">
    <w:pPr>
      <w:pStyle w:val="PageHead"/>
    </w:pPr>
    <w:r>
      <w:t>Class Activity – Application Investigation</w:t>
    </w:r>
    <w:r w:rsidR="00146B06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C2BB9FE" wp14:editId="048B0C62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0011"/>
    <w:multiLevelType w:val="hybridMultilevel"/>
    <w:tmpl w:val="92A6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5309C"/>
    <w:multiLevelType w:val="hybridMultilevel"/>
    <w:tmpl w:val="12F80B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CDA14B6"/>
    <w:multiLevelType w:val="hybridMultilevel"/>
    <w:tmpl w:val="593CDB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2E911C00"/>
    <w:multiLevelType w:val="hybridMultilevel"/>
    <w:tmpl w:val="CAA00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347D43"/>
    <w:multiLevelType w:val="hybridMultilevel"/>
    <w:tmpl w:val="B2CC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4A357D"/>
    <w:multiLevelType w:val="hybridMultilevel"/>
    <w:tmpl w:val="5036BEDA"/>
    <w:lvl w:ilvl="0" w:tplc="D1322C4A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5E05F0C"/>
    <w:multiLevelType w:val="hybridMultilevel"/>
    <w:tmpl w:val="5280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B7010B"/>
    <w:multiLevelType w:val="hybridMultilevel"/>
    <w:tmpl w:val="77D24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F23836"/>
    <w:multiLevelType w:val="multilevel"/>
    <w:tmpl w:val="277C38D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>
    <w:nsid w:val="60FE436F"/>
    <w:multiLevelType w:val="hybridMultilevel"/>
    <w:tmpl w:val="8934F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F5652E"/>
    <w:multiLevelType w:val="hybridMultilevel"/>
    <w:tmpl w:val="B372B55C"/>
    <w:lvl w:ilvl="0" w:tplc="7CA074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EAA3B44"/>
    <w:multiLevelType w:val="hybridMultilevel"/>
    <w:tmpl w:val="AA88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4A39AE"/>
    <w:multiLevelType w:val="hybridMultilevel"/>
    <w:tmpl w:val="86364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11"/>
  </w:num>
  <w:num w:numId="6">
    <w:abstractNumId w:val="2"/>
  </w:num>
  <w:num w:numId="7">
    <w:abstractNumId w:val="9"/>
  </w:num>
  <w:num w:numId="8">
    <w:abstractNumId w:val="2"/>
  </w:num>
  <w:num w:numId="9">
    <w:abstractNumId w:val="1"/>
  </w:num>
  <w:num w:numId="10">
    <w:abstractNumId w:val="3"/>
  </w:num>
  <w:num w:numId="11">
    <w:abstractNumId w:val="2"/>
  </w:num>
  <w:num w:numId="12">
    <w:abstractNumId w:val="0"/>
  </w:num>
  <w:num w:numId="13">
    <w:abstractNumId w:val="15"/>
  </w:num>
  <w:num w:numId="14">
    <w:abstractNumId w:val="2"/>
  </w:num>
  <w:num w:numId="15">
    <w:abstractNumId w:val="7"/>
  </w:num>
  <w:num w:numId="16">
    <w:abstractNumId w:val="6"/>
  </w:num>
  <w:num w:numId="17">
    <w:abstractNumId w:val="2"/>
  </w:num>
  <w:num w:numId="18">
    <w:abstractNumId w:val="12"/>
  </w:num>
  <w:num w:numId="19">
    <w:abstractNumId w:val="10"/>
  </w:num>
  <w:num w:numId="20">
    <w:abstractNumId w:val="14"/>
  </w:num>
  <w:num w:numId="21">
    <w:abstractNumId w:val="13"/>
  </w:num>
  <w:num w:numId="22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e1NDC3sDQ0MjYzNzBR0lEKTi0uzszPAykwrAUAioiogiwAAAA="/>
  </w:docVars>
  <w:rsids>
    <w:rsidRoot w:val="00024A49"/>
    <w:rsid w:val="00004175"/>
    <w:rsid w:val="000059C9"/>
    <w:rsid w:val="000160F7"/>
    <w:rsid w:val="00016D5B"/>
    <w:rsid w:val="00016F30"/>
    <w:rsid w:val="0002047C"/>
    <w:rsid w:val="00021B9A"/>
    <w:rsid w:val="000242D6"/>
    <w:rsid w:val="00024A49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287D"/>
    <w:rsid w:val="0009378D"/>
    <w:rsid w:val="00097163"/>
    <w:rsid w:val="000A22C8"/>
    <w:rsid w:val="000A5D02"/>
    <w:rsid w:val="000B1D81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52AC"/>
    <w:rsid w:val="001366EC"/>
    <w:rsid w:val="0014219C"/>
    <w:rsid w:val="001425ED"/>
    <w:rsid w:val="00145674"/>
    <w:rsid w:val="00146B06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43C62"/>
    <w:rsid w:val="002506CF"/>
    <w:rsid w:val="0025107F"/>
    <w:rsid w:val="00253C42"/>
    <w:rsid w:val="00260CD4"/>
    <w:rsid w:val="002639D8"/>
    <w:rsid w:val="00265F77"/>
    <w:rsid w:val="00266C83"/>
    <w:rsid w:val="002768DC"/>
    <w:rsid w:val="00293D64"/>
    <w:rsid w:val="002A4C2F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4685"/>
    <w:rsid w:val="003056EB"/>
    <w:rsid w:val="003071FF"/>
    <w:rsid w:val="00310652"/>
    <w:rsid w:val="0031257E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8384D"/>
    <w:rsid w:val="00392C65"/>
    <w:rsid w:val="00392ED5"/>
    <w:rsid w:val="003A19DC"/>
    <w:rsid w:val="003A1B45"/>
    <w:rsid w:val="003B46FC"/>
    <w:rsid w:val="003B4C26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2D78"/>
    <w:rsid w:val="004131B0"/>
    <w:rsid w:val="00415823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7CC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03AE"/>
    <w:rsid w:val="004D3339"/>
    <w:rsid w:val="004D353F"/>
    <w:rsid w:val="004D36D7"/>
    <w:rsid w:val="004D682B"/>
    <w:rsid w:val="004E6152"/>
    <w:rsid w:val="004F2DC5"/>
    <w:rsid w:val="004F344A"/>
    <w:rsid w:val="004F3AD5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76C88"/>
    <w:rsid w:val="00580456"/>
    <w:rsid w:val="00580E73"/>
    <w:rsid w:val="00593386"/>
    <w:rsid w:val="00596998"/>
    <w:rsid w:val="005A6E62"/>
    <w:rsid w:val="005D2B29"/>
    <w:rsid w:val="005D354A"/>
    <w:rsid w:val="005E3235"/>
    <w:rsid w:val="005E4176"/>
    <w:rsid w:val="005E65B5"/>
    <w:rsid w:val="005F3AE9"/>
    <w:rsid w:val="006007BB"/>
    <w:rsid w:val="00600A16"/>
    <w:rsid w:val="00601DC0"/>
    <w:rsid w:val="006034CB"/>
    <w:rsid w:val="00605242"/>
    <w:rsid w:val="006131CE"/>
    <w:rsid w:val="00617D6E"/>
    <w:rsid w:val="00622D61"/>
    <w:rsid w:val="00624198"/>
    <w:rsid w:val="00637BC7"/>
    <w:rsid w:val="00640119"/>
    <w:rsid w:val="006428E5"/>
    <w:rsid w:val="00644958"/>
    <w:rsid w:val="006633E7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58AA"/>
    <w:rsid w:val="007267CF"/>
    <w:rsid w:val="00731F3F"/>
    <w:rsid w:val="00733BAB"/>
    <w:rsid w:val="007436BF"/>
    <w:rsid w:val="007443E9"/>
    <w:rsid w:val="00745DCE"/>
    <w:rsid w:val="00753D89"/>
    <w:rsid w:val="00755C9B"/>
    <w:rsid w:val="00757C9A"/>
    <w:rsid w:val="00760FE4"/>
    <w:rsid w:val="00762F00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E5FE8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8F7DFE"/>
    <w:rsid w:val="009001A2"/>
    <w:rsid w:val="00902D47"/>
    <w:rsid w:val="00903523"/>
    <w:rsid w:val="0090659A"/>
    <w:rsid w:val="0091474D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6501D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75E6"/>
    <w:rsid w:val="009D2C27"/>
    <w:rsid w:val="009E2309"/>
    <w:rsid w:val="009E42B9"/>
    <w:rsid w:val="00A014A3"/>
    <w:rsid w:val="00A02E92"/>
    <w:rsid w:val="00A0412D"/>
    <w:rsid w:val="00A21211"/>
    <w:rsid w:val="00A34E7F"/>
    <w:rsid w:val="00A43C7D"/>
    <w:rsid w:val="00A46F0A"/>
    <w:rsid w:val="00A46F25"/>
    <w:rsid w:val="00A47CC2"/>
    <w:rsid w:val="00A60146"/>
    <w:rsid w:val="00A622C4"/>
    <w:rsid w:val="00A708E2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3628C"/>
    <w:rsid w:val="00B433F2"/>
    <w:rsid w:val="00B434BE"/>
    <w:rsid w:val="00B458E8"/>
    <w:rsid w:val="00B5397B"/>
    <w:rsid w:val="00B62809"/>
    <w:rsid w:val="00B7675A"/>
    <w:rsid w:val="00B774C7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2D6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B1E7F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0E70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465A6"/>
    <w:rsid w:val="00D501B0"/>
    <w:rsid w:val="00D52582"/>
    <w:rsid w:val="00D56A0E"/>
    <w:rsid w:val="00D57AD3"/>
    <w:rsid w:val="00D635FE"/>
    <w:rsid w:val="00D675A1"/>
    <w:rsid w:val="00D729DE"/>
    <w:rsid w:val="00D75B6A"/>
    <w:rsid w:val="00D82CA6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DF6C14"/>
    <w:rsid w:val="00E00116"/>
    <w:rsid w:val="00E037D9"/>
    <w:rsid w:val="00E130EB"/>
    <w:rsid w:val="00E162CD"/>
    <w:rsid w:val="00E1783A"/>
    <w:rsid w:val="00E17FA5"/>
    <w:rsid w:val="00E22AFF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27F5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69AE"/>
    <w:rsid w:val="00F06FDD"/>
    <w:rsid w:val="00F10819"/>
    <w:rsid w:val="00F16F35"/>
    <w:rsid w:val="00F2229D"/>
    <w:rsid w:val="00F25ABB"/>
    <w:rsid w:val="00F261D2"/>
    <w:rsid w:val="00F27963"/>
    <w:rsid w:val="00F30446"/>
    <w:rsid w:val="00F4135D"/>
    <w:rsid w:val="00F41F1B"/>
    <w:rsid w:val="00F4428F"/>
    <w:rsid w:val="00F46BD9"/>
    <w:rsid w:val="00F60BE0"/>
    <w:rsid w:val="00F6280E"/>
    <w:rsid w:val="00F7050A"/>
    <w:rsid w:val="00F75533"/>
    <w:rsid w:val="00F9740B"/>
    <w:rsid w:val="00FA3811"/>
    <w:rsid w:val="00FA3B9F"/>
    <w:rsid w:val="00FA3F06"/>
    <w:rsid w:val="00FA4A26"/>
    <w:rsid w:val="00FA7084"/>
    <w:rsid w:val="00FA7BEF"/>
    <w:rsid w:val="00FB1929"/>
    <w:rsid w:val="00FB341D"/>
    <w:rsid w:val="00FB5FD9"/>
    <w:rsid w:val="00FC1049"/>
    <w:rsid w:val="00FD33AB"/>
    <w:rsid w:val="00FD4724"/>
    <w:rsid w:val="00FD4A68"/>
    <w:rsid w:val="00FD68ED"/>
    <w:rsid w:val="00FE2824"/>
    <w:rsid w:val="00FE661F"/>
    <w:rsid w:val="00FE70E4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D82CA6"/>
    <w:pPr>
      <w:numPr>
        <w:numId w:val="22"/>
      </w:numPr>
      <w:ind w:left="1080"/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D82CA6"/>
    <w:pPr>
      <w:numPr>
        <w:numId w:val="22"/>
      </w:numPr>
      <w:ind w:left="1080"/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\Desktop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AD9154-6C4E-4233-B5F9-A86067C47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</Template>
  <TotalTime>1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Windows User</cp:lastModifiedBy>
  <cp:revision>4</cp:revision>
  <cp:lastPrinted>2015-06-02T17:13:00Z</cp:lastPrinted>
  <dcterms:created xsi:type="dcterms:W3CDTF">2015-07-15T17:48:00Z</dcterms:created>
  <dcterms:modified xsi:type="dcterms:W3CDTF">2019-05-20T08:42:00Z</dcterms:modified>
</cp:coreProperties>
</file>